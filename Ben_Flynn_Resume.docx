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6C16B" w14:textId="77777777" w:rsidR="00AE6D30" w:rsidRPr="001432F7" w:rsidRDefault="00A47A1F">
      <w:pPr>
        <w:pStyle w:val="Name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Ben </w:t>
      </w:r>
    </w:p>
    <w:p w14:paraId="5A06F6CB" w14:textId="77777777" w:rsidR="00A47A1F" w:rsidRPr="001432F7" w:rsidRDefault="00A47A1F">
      <w:pPr>
        <w:pStyle w:val="Name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Flynn</w:t>
      </w:r>
    </w:p>
    <w:p w14:paraId="5836AA2D" w14:textId="0B277CA9" w:rsidR="00AE6D30" w:rsidRPr="001432F7" w:rsidRDefault="00067771" w:rsidP="00A47A1F">
      <w:pPr>
        <w:pStyle w:val="ContactInf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9857 Manchester </w:t>
      </w:r>
      <w:proofErr w:type="spellStart"/>
      <w:r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>,</w:t>
      </w:r>
      <w:r w:rsidR="00C00081" w:rsidRPr="001432F7">
        <w:rPr>
          <w:rFonts w:ascii="Times New Roman" w:hAnsi="Times New Roman" w:cs="Times New Roman"/>
        </w:rPr>
        <w:t xml:space="preserve"> Burnaby BC </w:t>
      </w:r>
      <w:r w:rsidR="00A47A1F" w:rsidRPr="001432F7">
        <w:rPr>
          <w:rFonts w:ascii="Times New Roman" w:hAnsi="Times New Roman" w:cs="Times New Roman"/>
        </w:rPr>
        <w:t>|604-902-0177|Bennaflynn@gmail.com</w:t>
      </w:r>
    </w:p>
    <w:p w14:paraId="442B77C9" w14:textId="77777777" w:rsidR="00AE6D30" w:rsidRPr="001432F7" w:rsidRDefault="00A47A1F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sz w:val="32"/>
          <w:szCs w:val="32"/>
          <w:u w:val="single"/>
        </w:rPr>
        <w:t xml:space="preserve">Summary of Qualifications </w:t>
      </w:r>
    </w:p>
    <w:p w14:paraId="529F2206" w14:textId="53DF56F9" w:rsidR="00AE6D30" w:rsidRPr="001432F7" w:rsidRDefault="00A47A1F">
      <w:pPr>
        <w:spacing w:after="180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Student at BCIT, studying international business management</w:t>
      </w:r>
      <w:r w:rsidR="00F54C0F">
        <w:rPr>
          <w:rFonts w:ascii="Times New Roman" w:hAnsi="Times New Roman" w:cs="Times New Roman"/>
        </w:rPr>
        <w:t>, completing 2 industry projects (co-op’s)</w:t>
      </w:r>
      <w:r w:rsidRPr="001432F7">
        <w:rPr>
          <w:rFonts w:ascii="Times New Roman" w:hAnsi="Times New Roman" w:cs="Times New Roman"/>
        </w:rPr>
        <w:t xml:space="preserve">. Will graduate June 2017.  </w:t>
      </w:r>
      <w:r w:rsidR="005B5F40">
        <w:rPr>
          <w:rFonts w:ascii="Times New Roman" w:hAnsi="Times New Roman" w:cs="Times New Roman"/>
        </w:rPr>
        <w:t xml:space="preserve">Taking extra courses in computer programming. </w:t>
      </w:r>
      <w:r w:rsidRPr="001432F7">
        <w:rPr>
          <w:rFonts w:ascii="Times New Roman" w:hAnsi="Times New Roman" w:cs="Times New Roman"/>
        </w:rPr>
        <w:t xml:space="preserve">Four years of experience working in restaurants in a team environment. </w:t>
      </w:r>
      <w:r w:rsidR="00D16949">
        <w:rPr>
          <w:rFonts w:ascii="Times New Roman" w:hAnsi="Times New Roman" w:cs="Times New Roman"/>
        </w:rPr>
        <w:t xml:space="preserve">Proficient at Microsoft office (Excel, Word, </w:t>
      </w:r>
      <w:proofErr w:type="spellStart"/>
      <w:r w:rsidR="00D16949">
        <w:rPr>
          <w:rFonts w:ascii="Times New Roman" w:hAnsi="Times New Roman" w:cs="Times New Roman"/>
        </w:rPr>
        <w:t>Powerpoint</w:t>
      </w:r>
      <w:proofErr w:type="spellEnd"/>
      <w:r w:rsidR="00D16949">
        <w:rPr>
          <w:rFonts w:ascii="Times New Roman" w:hAnsi="Times New Roman" w:cs="Times New Roman"/>
        </w:rPr>
        <w:t xml:space="preserve">) </w:t>
      </w:r>
      <w:r w:rsidRPr="001432F7">
        <w:rPr>
          <w:rFonts w:ascii="Times New Roman" w:hAnsi="Times New Roman" w:cs="Times New Roman"/>
        </w:rPr>
        <w:t>Experience in coaching and handling children.</w:t>
      </w:r>
      <w:r w:rsidR="0056394B" w:rsidRPr="001432F7">
        <w:rPr>
          <w:rFonts w:ascii="Times New Roman" w:hAnsi="Times New Roman" w:cs="Times New Roman"/>
        </w:rPr>
        <w:t xml:space="preserve"> </w:t>
      </w:r>
      <w:r w:rsidR="005B5F40">
        <w:rPr>
          <w:rFonts w:ascii="Times New Roman" w:hAnsi="Times New Roman" w:cs="Times New Roman"/>
        </w:rPr>
        <w:t xml:space="preserve">Canadian &amp; Australian citizen. </w:t>
      </w:r>
      <w:r w:rsidR="0056394B" w:rsidRPr="001432F7">
        <w:rPr>
          <w:rFonts w:ascii="Times New Roman" w:hAnsi="Times New Roman" w:cs="Times New Roman"/>
        </w:rPr>
        <w:t xml:space="preserve">Travelled for 10 months through 9 different countries throughout Asia and Oceania with work experience in Japan and Australia. </w:t>
      </w:r>
    </w:p>
    <w:p w14:paraId="3DE92F60" w14:textId="77777777" w:rsidR="00AE6D30" w:rsidRPr="001432F7" w:rsidRDefault="00054A3C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50367223"/>
          <w:placeholder>
            <w:docPart w:val="4D565D1A3376624C889658D57C96A086"/>
          </w:placeholder>
          <w:temporary/>
          <w:showingPlcHdr/>
          <w15:appearance w15:val="hidden"/>
        </w:sdtPr>
        <w:sdtEndPr/>
        <w:sdtContent>
          <w:r w:rsidR="0003240A" w:rsidRPr="001432F7">
            <w:rPr>
              <w:rFonts w:ascii="Times New Roman" w:hAnsi="Times New Roman" w:cs="Times New Roman"/>
              <w:sz w:val="32"/>
              <w:szCs w:val="32"/>
              <w:u w:val="single"/>
            </w:rPr>
            <w:t>Education</w:t>
          </w:r>
        </w:sdtContent>
      </w:sdt>
    </w:p>
    <w:p w14:paraId="35CB3EA2" w14:textId="77777777" w:rsidR="00AE6D30" w:rsidRPr="001432F7" w:rsidRDefault="00A47A1F" w:rsidP="005D09AD">
      <w:pPr>
        <w:pStyle w:val="Heading2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British Columbia Institute of Technology, Burnaby BC</w:t>
      </w:r>
    </w:p>
    <w:p w14:paraId="512E8EA3" w14:textId="77777777" w:rsidR="00AE6D30" w:rsidRPr="001432F7" w:rsidRDefault="00A47A1F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Diploma in International Business Management </w:t>
      </w:r>
    </w:p>
    <w:p w14:paraId="35119B55" w14:textId="2A0BF624" w:rsidR="00A94B34" w:rsidRDefault="00A94B34" w:rsidP="00A94B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94B34">
        <w:rPr>
          <w:rFonts w:ascii="Times New Roman" w:hAnsi="Times New Roman" w:cs="Times New Roman"/>
        </w:rPr>
        <w:t>Completed team industry project</w:t>
      </w:r>
      <w:r w:rsidR="00F54C0F">
        <w:rPr>
          <w:rFonts w:ascii="Times New Roman" w:hAnsi="Times New Roman" w:cs="Times New Roman"/>
        </w:rPr>
        <w:t xml:space="preserve"> (co-op)</w:t>
      </w:r>
    </w:p>
    <w:p w14:paraId="5E95C0C8" w14:textId="684A8564" w:rsidR="00A94B34" w:rsidRDefault="00A94B34" w:rsidP="00A94B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co-op project with SEI industries </w:t>
      </w:r>
    </w:p>
    <w:p w14:paraId="321199EA" w14:textId="68B53F29" w:rsidR="00A94B34" w:rsidRDefault="00A94B34" w:rsidP="00A94B3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a team providing SEI with market information to assist them with their acquisition of two competitors</w:t>
      </w:r>
    </w:p>
    <w:p w14:paraId="114A53F2" w14:textId="0047D3D2" w:rsidR="00A47A1F" w:rsidRPr="00A94B34" w:rsidRDefault="00A47A1F" w:rsidP="00A94B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94B34">
        <w:rPr>
          <w:rFonts w:ascii="Times New Roman" w:hAnsi="Times New Roman" w:cs="Times New Roman"/>
        </w:rPr>
        <w:t xml:space="preserve">Successfully completed all courses including: </w:t>
      </w:r>
    </w:p>
    <w:p w14:paraId="6B8333F8" w14:textId="65CB2F78" w:rsidR="00A47A1F" w:rsidRPr="001432F7" w:rsidRDefault="00067771" w:rsidP="00A47A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Accounting              </w:t>
      </w:r>
      <w:r w:rsidR="00A47A1F" w:rsidRPr="001432F7">
        <w:rPr>
          <w:rFonts w:ascii="Times New Roman" w:hAnsi="Times New Roman" w:cs="Times New Roman"/>
        </w:rPr>
        <w:t>International Trade and Transport</w:t>
      </w:r>
    </w:p>
    <w:p w14:paraId="236DA5C2" w14:textId="2DD7894E" w:rsidR="00A47A1F" w:rsidRPr="001432F7" w:rsidRDefault="0056394B" w:rsidP="00A47A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Communication       </w:t>
      </w:r>
      <w:r w:rsidR="00A47A1F" w:rsidRPr="001432F7">
        <w:rPr>
          <w:rFonts w:ascii="Times New Roman" w:hAnsi="Times New Roman" w:cs="Times New Roman"/>
        </w:rPr>
        <w:t>Operations Management</w:t>
      </w:r>
    </w:p>
    <w:p w14:paraId="407CD646" w14:textId="0B6D52B1" w:rsidR="00A47A1F" w:rsidRDefault="00A94B34" w:rsidP="00A47A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Marketing                </w:t>
      </w:r>
      <w:r w:rsidR="00A47A1F" w:rsidRPr="001432F7">
        <w:rPr>
          <w:rFonts w:ascii="Times New Roman" w:hAnsi="Times New Roman" w:cs="Times New Roman"/>
        </w:rPr>
        <w:t>Business Systems</w:t>
      </w:r>
      <w:r w:rsidR="001432F7" w:rsidRPr="001432F7">
        <w:rPr>
          <w:rFonts w:ascii="Times New Roman" w:hAnsi="Times New Roman" w:cs="Times New Roman"/>
        </w:rPr>
        <w:t xml:space="preserve"> </w:t>
      </w:r>
    </w:p>
    <w:p w14:paraId="5106AEDE" w14:textId="31E97281" w:rsidR="00A94B34" w:rsidRDefault="00A94B34" w:rsidP="00A47A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Finance                    International Strategy </w:t>
      </w:r>
    </w:p>
    <w:p w14:paraId="086F53AB" w14:textId="2A6496C1" w:rsidR="00A94B34" w:rsidRPr="001432F7" w:rsidRDefault="00A94B34" w:rsidP="00A47A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Sales            Logistic Processes</w:t>
      </w:r>
    </w:p>
    <w:p w14:paraId="66687260" w14:textId="22BAA727" w:rsidR="001432F7" w:rsidRPr="001432F7" w:rsidRDefault="001432F7" w:rsidP="001432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Awards: </w:t>
      </w:r>
    </w:p>
    <w:p w14:paraId="115FC94F" w14:textId="49642710" w:rsidR="001432F7" w:rsidRDefault="001432F7" w:rsidP="001432F7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67771">
        <w:rPr>
          <w:rFonts w:ascii="Times New Roman" w:hAnsi="Times New Roman" w:cs="Times New Roman"/>
        </w:rPr>
        <w:t>The Leavitt Machinery Achievement of Excellence Award</w:t>
      </w:r>
    </w:p>
    <w:p w14:paraId="00248B12" w14:textId="77777777" w:rsidR="005B5F40" w:rsidRDefault="005B5F40" w:rsidP="005B5F40">
      <w:pPr>
        <w:spacing w:after="0" w:line="240" w:lineRule="auto"/>
        <w:rPr>
          <w:rFonts w:ascii="Times New Roman" w:hAnsi="Times New Roman" w:cs="Times New Roman"/>
        </w:rPr>
      </w:pPr>
    </w:p>
    <w:p w14:paraId="7E10AB4F" w14:textId="004E9C41" w:rsidR="005B5F40" w:rsidRDefault="005B5F40" w:rsidP="005B5F4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Programming </w:t>
      </w:r>
    </w:p>
    <w:p w14:paraId="6088EF3B" w14:textId="71289F7C" w:rsidR="005B5F40" w:rsidRPr="005B5F40" w:rsidRDefault="005B5F40" w:rsidP="005B5F4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Night courses (in progress)</w:t>
      </w:r>
    </w:p>
    <w:p w14:paraId="10350A42" w14:textId="77777777" w:rsidR="005D09AD" w:rsidRPr="001432F7" w:rsidRDefault="005D09AD" w:rsidP="005D09AD">
      <w:pPr>
        <w:pStyle w:val="Heading2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Whistler Secondary School, Whistler BC </w:t>
      </w:r>
    </w:p>
    <w:p w14:paraId="5DD73CBF" w14:textId="1220F149" w:rsidR="005D09AD" w:rsidRDefault="005D09AD" w:rsidP="00FC71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FC71DB">
        <w:rPr>
          <w:rFonts w:ascii="Times New Roman" w:hAnsi="Times New Roman" w:cs="Times New Roman"/>
        </w:rPr>
        <w:t>High school Diploma</w:t>
      </w:r>
      <w:r w:rsidR="00FC71DB">
        <w:rPr>
          <w:rFonts w:ascii="Times New Roman" w:hAnsi="Times New Roman" w:cs="Times New Roman"/>
        </w:rPr>
        <w:t xml:space="preserve"> </w:t>
      </w:r>
    </w:p>
    <w:p w14:paraId="727874AC" w14:textId="033E2C24" w:rsidR="00FC71DB" w:rsidRPr="00FC71DB" w:rsidRDefault="00FC71DB" w:rsidP="00FC71D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Extra-curricular </w:t>
      </w:r>
      <w:r w:rsidR="00F54C0F">
        <w:rPr>
          <w:rFonts w:ascii="Times New Roman" w:hAnsi="Times New Roman" w:cs="Times New Roman"/>
        </w:rPr>
        <w:t>2-year</w:t>
      </w:r>
      <w:r>
        <w:rPr>
          <w:rFonts w:ascii="Times New Roman" w:hAnsi="Times New Roman" w:cs="Times New Roman"/>
        </w:rPr>
        <w:t xml:space="preserve"> Outdoor Recreational Leadership Program</w:t>
      </w:r>
    </w:p>
    <w:p w14:paraId="25426320" w14:textId="77777777" w:rsidR="00AE6D30" w:rsidRPr="001432F7" w:rsidRDefault="00A47A1F">
      <w:pPr>
        <w:pStyle w:val="Heading1"/>
        <w:rPr>
          <w:rFonts w:ascii="Times New Roman" w:hAnsi="Times New Roman" w:cs="Times New Roman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sz w:val="32"/>
          <w:szCs w:val="32"/>
          <w:u w:val="single"/>
        </w:rPr>
        <w:t>Work Experience</w:t>
      </w:r>
    </w:p>
    <w:p w14:paraId="30C436AA" w14:textId="402A16A7" w:rsidR="0093006F" w:rsidRPr="001432F7" w:rsidRDefault="0093006F" w:rsidP="0093006F">
      <w:pPr>
        <w:pStyle w:val="Heading2"/>
        <w:rPr>
          <w:rFonts w:ascii="Times New Roman" w:hAnsi="Times New Roman" w:cs="Times New Roman"/>
          <w:sz w:val="16"/>
          <w:szCs w:val="16"/>
        </w:rPr>
      </w:pPr>
      <w:r w:rsidRPr="001432F7">
        <w:rPr>
          <w:rFonts w:ascii="Times New Roman" w:hAnsi="Times New Roman" w:cs="Times New Roman"/>
        </w:rPr>
        <w:lastRenderedPageBreak/>
        <w:t xml:space="preserve">Municipality of Whistler, </w:t>
      </w:r>
      <w:r w:rsidR="00884D40" w:rsidRPr="001432F7">
        <w:rPr>
          <w:rFonts w:ascii="Times New Roman" w:hAnsi="Times New Roman" w:cs="Times New Roman"/>
        </w:rPr>
        <w:t xml:space="preserve">Whistler </w:t>
      </w:r>
      <w:proofErr w:type="gramStart"/>
      <w:r w:rsidR="00884D40" w:rsidRPr="001432F7">
        <w:rPr>
          <w:rFonts w:ascii="Times New Roman" w:hAnsi="Times New Roman" w:cs="Times New Roman"/>
        </w:rPr>
        <w:t xml:space="preserve">BC </w:t>
      </w:r>
      <w:r w:rsidRPr="001432F7">
        <w:rPr>
          <w:rFonts w:ascii="Times New Roman" w:hAnsi="Times New Roman" w:cs="Times New Roman"/>
        </w:rPr>
        <w:t xml:space="preserve"> </w:t>
      </w:r>
      <w:r w:rsidR="00884D40" w:rsidRPr="001432F7">
        <w:rPr>
          <w:rFonts w:ascii="Times New Roman" w:hAnsi="Times New Roman" w:cs="Times New Roman"/>
          <w:sz w:val="16"/>
          <w:szCs w:val="16"/>
        </w:rPr>
        <w:t>June</w:t>
      </w:r>
      <w:proofErr w:type="gramEnd"/>
      <w:r w:rsidR="00884D40" w:rsidRPr="001432F7">
        <w:rPr>
          <w:rFonts w:ascii="Times New Roman" w:hAnsi="Times New Roman" w:cs="Times New Roman"/>
          <w:sz w:val="16"/>
          <w:szCs w:val="16"/>
        </w:rPr>
        <w:t xml:space="preserve"> 2014- September </w:t>
      </w:r>
      <w:r w:rsidR="00067771" w:rsidRPr="001432F7">
        <w:rPr>
          <w:rFonts w:ascii="Times New Roman" w:hAnsi="Times New Roman" w:cs="Times New Roman"/>
          <w:sz w:val="16"/>
          <w:szCs w:val="16"/>
        </w:rPr>
        <w:t>2014, April</w:t>
      </w:r>
      <w:r w:rsidR="005B5F40">
        <w:rPr>
          <w:rFonts w:ascii="Times New Roman" w:hAnsi="Times New Roman" w:cs="Times New Roman"/>
          <w:sz w:val="16"/>
          <w:szCs w:val="16"/>
        </w:rPr>
        <w:t xml:space="preserve"> 2016-Sept 2016</w:t>
      </w:r>
    </w:p>
    <w:p w14:paraId="7271DB57" w14:textId="77777777" w:rsidR="0093006F" w:rsidRPr="001432F7" w:rsidRDefault="0093006F" w:rsidP="0093006F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Village Maintenance </w:t>
      </w:r>
    </w:p>
    <w:p w14:paraId="14F892AB" w14:textId="1E2E5237" w:rsidR="0093006F" w:rsidRDefault="0093006F" w:rsidP="009300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Helped keep the world </w:t>
      </w:r>
      <w:r w:rsidR="00F54C0F">
        <w:rPr>
          <w:rFonts w:ascii="Times New Roman" w:hAnsi="Times New Roman" w:cs="Times New Roman"/>
        </w:rPr>
        <w:t>famous resort of Whistler clean</w:t>
      </w:r>
      <w:r w:rsidRPr="001432F7">
        <w:rPr>
          <w:rFonts w:ascii="Times New Roman" w:hAnsi="Times New Roman" w:cs="Times New Roman"/>
        </w:rPr>
        <w:t xml:space="preserve">  </w:t>
      </w:r>
    </w:p>
    <w:p w14:paraId="3F440D6F" w14:textId="346EA04C" w:rsidR="0093006F" w:rsidRPr="005B5F40" w:rsidRDefault="00067771" w:rsidP="005B5F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team of people much older then myself</w:t>
      </w:r>
    </w:p>
    <w:p w14:paraId="7EE18023" w14:textId="7D43F6EA" w:rsidR="00AE6D30" w:rsidRPr="001432F7" w:rsidRDefault="00A47A1F">
      <w:pPr>
        <w:pStyle w:val="Heading2"/>
        <w:rPr>
          <w:rFonts w:ascii="Times New Roman" w:hAnsi="Times New Roman" w:cs="Times New Roman"/>
          <w:sz w:val="16"/>
          <w:szCs w:val="16"/>
        </w:rPr>
      </w:pPr>
      <w:proofErr w:type="spellStart"/>
      <w:r w:rsidRPr="001432F7">
        <w:rPr>
          <w:rFonts w:ascii="Times New Roman" w:hAnsi="Times New Roman" w:cs="Times New Roman"/>
        </w:rPr>
        <w:t>Hy’s</w:t>
      </w:r>
      <w:proofErr w:type="spellEnd"/>
      <w:r w:rsidRPr="001432F7">
        <w:rPr>
          <w:rFonts w:ascii="Times New Roman" w:hAnsi="Times New Roman" w:cs="Times New Roman"/>
        </w:rPr>
        <w:t xml:space="preserve"> Steakhouse, Whistler BC </w:t>
      </w:r>
      <w:r w:rsidR="005B5F40">
        <w:rPr>
          <w:rFonts w:ascii="Times New Roman" w:hAnsi="Times New Roman" w:cs="Times New Roman"/>
          <w:sz w:val="13"/>
          <w:szCs w:val="13"/>
        </w:rPr>
        <w:t xml:space="preserve">       </w:t>
      </w:r>
      <w:r w:rsidRPr="001432F7">
        <w:rPr>
          <w:rFonts w:ascii="Times New Roman" w:hAnsi="Times New Roman" w:cs="Times New Roman"/>
          <w:sz w:val="16"/>
          <w:szCs w:val="16"/>
        </w:rPr>
        <w:t>August 2015-September 2015, December 2015</w:t>
      </w:r>
      <w:r w:rsidR="005B5F40">
        <w:rPr>
          <w:rFonts w:ascii="Times New Roman" w:hAnsi="Times New Roman" w:cs="Times New Roman"/>
          <w:sz w:val="16"/>
          <w:szCs w:val="16"/>
        </w:rPr>
        <w:t>, December 2016</w:t>
      </w:r>
    </w:p>
    <w:p w14:paraId="2BFDC3CA" w14:textId="77777777" w:rsidR="00AE6D30" w:rsidRPr="001432F7" w:rsidRDefault="00A47A1F">
      <w:pPr>
        <w:pStyle w:val="Heading3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Captain</w:t>
      </w:r>
    </w:p>
    <w:p w14:paraId="414CE6A3" w14:textId="77777777" w:rsidR="00AE6D30" w:rsidRPr="001432F7" w:rsidRDefault="00A47A1F" w:rsidP="00A47A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Worked in a high pressure team environment delivering fine dining food to guests </w:t>
      </w:r>
    </w:p>
    <w:p w14:paraId="3E38D547" w14:textId="77777777" w:rsidR="00A47A1F" w:rsidRPr="001432F7" w:rsidRDefault="00A47A1F" w:rsidP="00A47A1F">
      <w:pPr>
        <w:pStyle w:val="Heading2"/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Earls Restaurant, Whistler BC      </w:t>
      </w:r>
      <w:r w:rsidRPr="001432F7">
        <w:rPr>
          <w:rFonts w:ascii="Times New Roman" w:hAnsi="Times New Roman" w:cs="Times New Roman"/>
          <w:sz w:val="16"/>
          <w:szCs w:val="16"/>
        </w:rPr>
        <w:t>July 2012- September 2014, July 2015-September 2015</w:t>
      </w:r>
      <w:r w:rsidRPr="001432F7">
        <w:rPr>
          <w:rFonts w:ascii="Times New Roman" w:hAnsi="Times New Roman" w:cs="Times New Roman"/>
        </w:rPr>
        <w:t xml:space="preserve">  </w:t>
      </w:r>
    </w:p>
    <w:p w14:paraId="255AEB5F" w14:textId="77777777" w:rsidR="00A47A1F" w:rsidRPr="001432F7" w:rsidRDefault="00A47A1F" w:rsidP="00A47A1F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Busser </w:t>
      </w:r>
      <w:r w:rsidRPr="001432F7">
        <w:rPr>
          <w:rFonts w:ascii="Times New Roman" w:hAnsi="Times New Roman" w:cs="Times New Roman"/>
        </w:rPr>
        <w:sym w:font="Wingdings" w:char="F0E0"/>
      </w:r>
      <w:r w:rsidRPr="001432F7">
        <w:rPr>
          <w:rFonts w:ascii="Times New Roman" w:hAnsi="Times New Roman" w:cs="Times New Roman"/>
        </w:rPr>
        <w:t xml:space="preserve"> Expediter  </w:t>
      </w:r>
    </w:p>
    <w:p w14:paraId="2C04688A" w14:textId="68102280" w:rsidR="00A47A1F" w:rsidRPr="001432F7" w:rsidRDefault="00A47A1F" w:rsidP="00A47A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W</w:t>
      </w:r>
      <w:r w:rsidR="0056394B" w:rsidRPr="001432F7">
        <w:rPr>
          <w:rFonts w:ascii="Times New Roman" w:hAnsi="Times New Roman" w:cs="Times New Roman"/>
        </w:rPr>
        <w:t>as employed with a</w:t>
      </w:r>
      <w:r w:rsidRPr="001432F7">
        <w:rPr>
          <w:rFonts w:ascii="Times New Roman" w:hAnsi="Times New Roman" w:cs="Times New Roman"/>
        </w:rPr>
        <w:t xml:space="preserve"> team of many diverse people </w:t>
      </w:r>
    </w:p>
    <w:p w14:paraId="402B457B" w14:textId="3768BEF6" w:rsidR="00A47A1F" w:rsidRPr="001432F7" w:rsidRDefault="00A47A1F" w:rsidP="00A47A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Worked in high pressure situations handling and orga</w:t>
      </w:r>
      <w:r w:rsidR="0056394B" w:rsidRPr="001432F7">
        <w:rPr>
          <w:rFonts w:ascii="Times New Roman" w:hAnsi="Times New Roman" w:cs="Times New Roman"/>
        </w:rPr>
        <w:t>nizing large quantities of food</w:t>
      </w:r>
    </w:p>
    <w:p w14:paraId="24880053" w14:textId="77777777" w:rsidR="005D09AD" w:rsidRPr="001432F7" w:rsidRDefault="005D09AD" w:rsidP="005D09AD">
      <w:pPr>
        <w:pStyle w:val="Heading2"/>
        <w:rPr>
          <w:rFonts w:ascii="Times New Roman" w:hAnsi="Times New Roman" w:cs="Times New Roman"/>
          <w:sz w:val="16"/>
          <w:szCs w:val="16"/>
        </w:rPr>
      </w:pPr>
      <w:proofErr w:type="spellStart"/>
      <w:r w:rsidRPr="001432F7">
        <w:rPr>
          <w:rFonts w:ascii="Times New Roman" w:hAnsi="Times New Roman" w:cs="Times New Roman"/>
        </w:rPr>
        <w:t>Oros</w:t>
      </w:r>
      <w:proofErr w:type="spellEnd"/>
      <w:r w:rsidRPr="001432F7">
        <w:rPr>
          <w:rFonts w:ascii="Times New Roman" w:hAnsi="Times New Roman" w:cs="Times New Roman"/>
        </w:rPr>
        <w:t xml:space="preserve"> Gymnastics, Whistler BC                                      </w:t>
      </w:r>
      <w:r w:rsidRPr="001432F7">
        <w:rPr>
          <w:rFonts w:ascii="Times New Roman" w:hAnsi="Times New Roman" w:cs="Times New Roman"/>
          <w:sz w:val="16"/>
          <w:szCs w:val="16"/>
        </w:rPr>
        <w:t>June 2012-June 2013</w:t>
      </w:r>
    </w:p>
    <w:p w14:paraId="108143A0" w14:textId="77777777" w:rsidR="005D09AD" w:rsidRPr="001432F7" w:rsidRDefault="005D09AD" w:rsidP="005D09AD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Trampoline coach </w:t>
      </w:r>
    </w:p>
    <w:p w14:paraId="4A0C11F0" w14:textId="095D0840" w:rsidR="005D09AD" w:rsidRPr="001432F7" w:rsidRDefault="0056394B" w:rsidP="005D09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Coached</w:t>
      </w:r>
      <w:r w:rsidR="005D09AD" w:rsidRPr="001432F7">
        <w:rPr>
          <w:rFonts w:ascii="Times New Roman" w:hAnsi="Times New Roman" w:cs="Times New Roman"/>
        </w:rPr>
        <w:t xml:space="preserve"> children</w:t>
      </w:r>
      <w:r w:rsidR="0038387E" w:rsidRPr="001432F7">
        <w:rPr>
          <w:rFonts w:ascii="Times New Roman" w:hAnsi="Times New Roman" w:cs="Times New Roman"/>
        </w:rPr>
        <w:t xml:space="preserve"> competitively</w:t>
      </w:r>
      <w:r w:rsidR="005D09AD" w:rsidRPr="001432F7">
        <w:rPr>
          <w:rFonts w:ascii="Times New Roman" w:hAnsi="Times New Roman" w:cs="Times New Roman"/>
        </w:rPr>
        <w:t xml:space="preserve"> aged 7-14 </w:t>
      </w:r>
    </w:p>
    <w:p w14:paraId="4C190299" w14:textId="77777777" w:rsidR="005D09AD" w:rsidRPr="001432F7" w:rsidRDefault="005D09AD" w:rsidP="005D09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High levels of responsibility and skill required in this job.</w:t>
      </w:r>
    </w:p>
    <w:p w14:paraId="76857C53" w14:textId="02E75E9C" w:rsidR="005D09AD" w:rsidRDefault="005B5F40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>
        <w:rPr>
          <w:rFonts w:ascii="Times New Roman" w:hAnsi="Times New Roman" w:cs="Times New Roman"/>
          <w:i w:val="0"/>
          <w:sz w:val="32"/>
          <w:szCs w:val="32"/>
          <w:u w:val="single"/>
        </w:rPr>
        <w:t xml:space="preserve">Other Work Experience </w:t>
      </w:r>
    </w:p>
    <w:p w14:paraId="3DC67E48" w14:textId="6EF20A5B" w:rsidR="005B5F40" w:rsidRPr="005B5F40" w:rsidRDefault="005B5F40" w:rsidP="005B5F40">
      <w:pPr>
        <w:rPr>
          <w:rFonts w:ascii="Times New Roman" w:eastAsiaTheme="majorEastAsia" w:hAnsi="Times New Roman" w:cs="Times New Roman"/>
          <w:b/>
          <w:i/>
          <w:spacing w:val="21"/>
          <w:sz w:val="26"/>
          <w:szCs w:val="26"/>
        </w:rPr>
      </w:pPr>
      <w:r w:rsidRPr="005B5F40">
        <w:rPr>
          <w:rFonts w:ascii="Times New Roman" w:eastAsiaTheme="majorEastAsia" w:hAnsi="Times New Roman" w:cs="Times New Roman"/>
          <w:b/>
          <w:i/>
          <w:spacing w:val="21"/>
          <w:sz w:val="26"/>
          <w:szCs w:val="26"/>
        </w:rPr>
        <w:t xml:space="preserve">SEI Industries, Delta BC </w:t>
      </w:r>
    </w:p>
    <w:p w14:paraId="47ADBB2A" w14:textId="4018ABF0" w:rsidR="005B5F40" w:rsidRDefault="005B5F40" w:rsidP="005B5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Consultant: Through the BCIT consultancy projects</w:t>
      </w:r>
    </w:p>
    <w:p w14:paraId="56842591" w14:textId="33F88BD1" w:rsidR="005B5F40" w:rsidRPr="005B5F40" w:rsidRDefault="005B5F40" w:rsidP="005B5F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 xml:space="preserve">Provided market research to aid acquisition decision </w:t>
      </w:r>
    </w:p>
    <w:p w14:paraId="75E381D4" w14:textId="0759958A" w:rsidR="005B5F40" w:rsidRPr="005B5F40" w:rsidRDefault="005B5F40" w:rsidP="005B5F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 xml:space="preserve">Compiled report with detailed analysis on two potential business deals </w:t>
      </w:r>
    </w:p>
    <w:p w14:paraId="611896AF" w14:textId="5F7F4DDB" w:rsidR="005B5F40" w:rsidRPr="005B5F40" w:rsidRDefault="005B5F40" w:rsidP="005B5F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5F40">
        <w:rPr>
          <w:rFonts w:ascii="Times New Roman" w:hAnsi="Times New Roman" w:cs="Times New Roman"/>
        </w:rPr>
        <w:t>Provided market research for new products being developed by SEI</w:t>
      </w:r>
    </w:p>
    <w:p w14:paraId="79FF66B2" w14:textId="77777777" w:rsidR="00AE6D30" w:rsidRPr="001432F7" w:rsidRDefault="005D09AD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i w:val="0"/>
          <w:sz w:val="32"/>
          <w:szCs w:val="32"/>
          <w:u w:val="single"/>
        </w:rPr>
        <w:t>Applicable Skills and knowledge</w:t>
      </w:r>
    </w:p>
    <w:p w14:paraId="5613C641" w14:textId="59061CCE" w:rsidR="00AE6D30" w:rsidRPr="001432F7" w:rsidRDefault="005D09AD" w:rsidP="005D0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Computer</w:t>
      </w:r>
      <w:r w:rsidR="00624320" w:rsidRPr="001432F7">
        <w:rPr>
          <w:rFonts w:ascii="Times New Roman" w:hAnsi="Times New Roman" w:cs="Times New Roman"/>
        </w:rPr>
        <w:t>: Proficient at Microsoft Word, Microsoft PowerPoint, Microsoft Excel</w:t>
      </w:r>
      <w:r w:rsidRPr="001432F7">
        <w:rPr>
          <w:rFonts w:ascii="Times New Roman" w:hAnsi="Times New Roman" w:cs="Times New Roman"/>
        </w:rPr>
        <w:t>.</w:t>
      </w:r>
      <w:r w:rsidR="0056394B" w:rsidRPr="001432F7">
        <w:rPr>
          <w:rFonts w:ascii="Times New Roman" w:hAnsi="Times New Roman" w:cs="Times New Roman"/>
        </w:rPr>
        <w:t xml:space="preserve">  </w:t>
      </w:r>
    </w:p>
    <w:p w14:paraId="63268D43" w14:textId="5A8BE007" w:rsidR="0056394B" w:rsidRDefault="0056394B" w:rsidP="005D09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Java Script: Hobby, currently learning</w:t>
      </w:r>
    </w:p>
    <w:p w14:paraId="431E5A8A" w14:textId="5CA005AC" w:rsidR="0056394B" w:rsidRPr="001432F7" w:rsidRDefault="005D09AD" w:rsidP="005639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Safety: Avalanche Safety</w:t>
      </w:r>
      <w:r w:rsidR="006803B5" w:rsidRPr="001432F7">
        <w:rPr>
          <w:rFonts w:ascii="Times New Roman" w:hAnsi="Times New Roman" w:cs="Times New Roman"/>
        </w:rPr>
        <w:t>/Rescue</w:t>
      </w:r>
      <w:r w:rsidRPr="001432F7">
        <w:rPr>
          <w:rFonts w:ascii="Times New Roman" w:hAnsi="Times New Roman" w:cs="Times New Roman"/>
        </w:rPr>
        <w:t xml:space="preserve"> Training level 2 certification, includes basic first aid. </w:t>
      </w:r>
      <w:r w:rsidR="0056394B" w:rsidRPr="001432F7">
        <w:rPr>
          <w:rFonts w:ascii="Times New Roman" w:hAnsi="Times New Roman" w:cs="Times New Roman"/>
        </w:rPr>
        <w:t xml:space="preserve"> </w:t>
      </w:r>
    </w:p>
    <w:p w14:paraId="7AADEF70" w14:textId="492857C1" w:rsidR="0056394B" w:rsidRPr="001432F7" w:rsidRDefault="0056394B" w:rsidP="005639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World Experience: Travelled to 9 different countries by myself throughout Asia and Australia. Worked </w:t>
      </w:r>
      <w:r w:rsidR="002D285D" w:rsidRPr="001432F7">
        <w:rPr>
          <w:rFonts w:ascii="Times New Roman" w:hAnsi="Times New Roman" w:cs="Times New Roman"/>
        </w:rPr>
        <w:t>in Japan as a housekeeper and Australia as a deckhand on a commercial sailboat.</w:t>
      </w:r>
    </w:p>
    <w:p w14:paraId="37BBEA6E" w14:textId="77777777" w:rsidR="005D09AD" w:rsidRPr="001432F7" w:rsidRDefault="005D09AD" w:rsidP="005D09AD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i w:val="0"/>
          <w:sz w:val="32"/>
          <w:szCs w:val="32"/>
          <w:u w:val="single"/>
        </w:rPr>
        <w:t>Interests</w:t>
      </w:r>
      <w:r w:rsidR="00982245" w:rsidRPr="001432F7">
        <w:rPr>
          <w:rFonts w:ascii="Times New Roman" w:hAnsi="Times New Roman" w:cs="Times New Roman"/>
          <w:i w:val="0"/>
          <w:sz w:val="32"/>
          <w:szCs w:val="32"/>
          <w:u w:val="single"/>
        </w:rPr>
        <w:t xml:space="preserve"> </w:t>
      </w:r>
    </w:p>
    <w:p w14:paraId="3F1D5AA6" w14:textId="77777777" w:rsidR="00982245" w:rsidRPr="001432F7" w:rsidRDefault="00982245" w:rsidP="009822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Ski Touring </w:t>
      </w:r>
      <w:bookmarkStart w:id="0" w:name="_GoBack"/>
      <w:bookmarkEnd w:id="0"/>
    </w:p>
    <w:p w14:paraId="6F178DAC" w14:textId="77777777" w:rsidR="00982245" w:rsidRPr="001432F7" w:rsidRDefault="00982245" w:rsidP="009822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Camping </w:t>
      </w:r>
    </w:p>
    <w:p w14:paraId="75A3024E" w14:textId="38FBA07F" w:rsidR="00982245" w:rsidRPr="001432F7" w:rsidRDefault="00982245" w:rsidP="009822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 xml:space="preserve">Computer Programming </w:t>
      </w:r>
      <w:r w:rsidR="00C00081" w:rsidRPr="001432F7">
        <w:rPr>
          <w:rFonts w:ascii="Times New Roman" w:hAnsi="Times New Roman" w:cs="Times New Roman"/>
        </w:rPr>
        <w:t xml:space="preserve"> </w:t>
      </w:r>
    </w:p>
    <w:p w14:paraId="3015376A" w14:textId="200D778A" w:rsidR="00C00081" w:rsidRDefault="00C00081" w:rsidP="009822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Travel</w:t>
      </w:r>
      <w:r w:rsidR="006B1835" w:rsidRPr="001432F7">
        <w:rPr>
          <w:rFonts w:ascii="Times New Roman" w:hAnsi="Times New Roman" w:cs="Times New Roman"/>
        </w:rPr>
        <w:t>ing</w:t>
      </w:r>
      <w:r w:rsidR="00ED4A04">
        <w:rPr>
          <w:rFonts w:ascii="Times New Roman" w:hAnsi="Times New Roman" w:cs="Times New Roman"/>
        </w:rPr>
        <w:t xml:space="preserve"> </w:t>
      </w:r>
    </w:p>
    <w:p w14:paraId="619EB187" w14:textId="3FAFA766" w:rsidR="00ED4A04" w:rsidRPr="001432F7" w:rsidRDefault="00ED4A04" w:rsidP="009822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Stock Speculation </w:t>
      </w:r>
    </w:p>
    <w:p w14:paraId="099C703D" w14:textId="77777777" w:rsidR="00982245" w:rsidRPr="001432F7" w:rsidRDefault="00982245" w:rsidP="00982245">
      <w:pPr>
        <w:rPr>
          <w:rFonts w:ascii="Times New Roman" w:hAnsi="Times New Roman" w:cs="Times New Roman"/>
        </w:rPr>
      </w:pPr>
    </w:p>
    <w:p w14:paraId="518A780D" w14:textId="77777777" w:rsidR="00982245" w:rsidRPr="001432F7" w:rsidRDefault="00982245" w:rsidP="00982245">
      <w:pPr>
        <w:pStyle w:val="Heading2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1432F7">
        <w:rPr>
          <w:rFonts w:ascii="Times New Roman" w:hAnsi="Times New Roman" w:cs="Times New Roman"/>
          <w:i w:val="0"/>
          <w:sz w:val="32"/>
          <w:szCs w:val="32"/>
          <w:u w:val="single"/>
        </w:rPr>
        <w:t xml:space="preserve">References </w:t>
      </w:r>
    </w:p>
    <w:p w14:paraId="482C64C9" w14:textId="77777777" w:rsidR="00982245" w:rsidRPr="001432F7" w:rsidRDefault="00982245" w:rsidP="00982245">
      <w:pPr>
        <w:rPr>
          <w:rFonts w:ascii="Times New Roman" w:hAnsi="Times New Roman" w:cs="Times New Roman"/>
        </w:rPr>
      </w:pPr>
      <w:r w:rsidRPr="001432F7">
        <w:rPr>
          <w:rFonts w:ascii="Times New Roman" w:hAnsi="Times New Roman" w:cs="Times New Roman"/>
        </w:rPr>
        <w:t>Available upon request.</w:t>
      </w:r>
    </w:p>
    <w:sectPr w:rsidR="00982245" w:rsidRPr="001432F7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D59A3" w14:textId="77777777" w:rsidR="00054A3C" w:rsidRDefault="00054A3C">
      <w:pPr>
        <w:spacing w:after="0" w:line="240" w:lineRule="auto"/>
      </w:pPr>
      <w:r>
        <w:separator/>
      </w:r>
    </w:p>
  </w:endnote>
  <w:endnote w:type="continuationSeparator" w:id="0">
    <w:p w14:paraId="173240D5" w14:textId="77777777" w:rsidR="00054A3C" w:rsidRDefault="0005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33422C" w14:textId="77777777" w:rsidR="00AE6D30" w:rsidRDefault="000324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69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1EE67" w14:textId="77777777" w:rsidR="00054A3C" w:rsidRDefault="00054A3C">
      <w:pPr>
        <w:spacing w:after="0" w:line="240" w:lineRule="auto"/>
      </w:pPr>
      <w:r>
        <w:separator/>
      </w:r>
    </w:p>
  </w:footnote>
  <w:footnote w:type="continuationSeparator" w:id="0">
    <w:p w14:paraId="500AA05A" w14:textId="77777777" w:rsidR="00054A3C" w:rsidRDefault="00054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2AB0B" w14:textId="77777777" w:rsidR="00AE6D30" w:rsidRDefault="0003240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0353AA" wp14:editId="37AD7C8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B383DB4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31122" w14:textId="77777777" w:rsidR="00AE6D30" w:rsidRDefault="0003240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8FCDE5" wp14:editId="48DA852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2AF41C4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68667D"/>
    <w:multiLevelType w:val="hybridMultilevel"/>
    <w:tmpl w:val="2000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5A71EF"/>
    <w:multiLevelType w:val="hybridMultilevel"/>
    <w:tmpl w:val="36E0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7523FF"/>
    <w:multiLevelType w:val="hybridMultilevel"/>
    <w:tmpl w:val="3094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5C29EE"/>
    <w:multiLevelType w:val="hybridMultilevel"/>
    <w:tmpl w:val="A88C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CC715F"/>
    <w:multiLevelType w:val="hybridMultilevel"/>
    <w:tmpl w:val="3844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20CC0"/>
    <w:multiLevelType w:val="hybridMultilevel"/>
    <w:tmpl w:val="4D0C3B6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76296538"/>
    <w:multiLevelType w:val="hybridMultilevel"/>
    <w:tmpl w:val="A4DE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D5EB8"/>
    <w:multiLevelType w:val="hybridMultilevel"/>
    <w:tmpl w:val="ECB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5"/>
  </w:num>
  <w:num w:numId="14">
    <w:abstractNumId w:val="11"/>
  </w:num>
  <w:num w:numId="15">
    <w:abstractNumId w:val="17"/>
  </w:num>
  <w:num w:numId="16">
    <w:abstractNumId w:val="10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1F"/>
    <w:rsid w:val="0003240A"/>
    <w:rsid w:val="00054A3C"/>
    <w:rsid w:val="00067771"/>
    <w:rsid w:val="001432F7"/>
    <w:rsid w:val="002368C1"/>
    <w:rsid w:val="00243429"/>
    <w:rsid w:val="002D285D"/>
    <w:rsid w:val="0038387E"/>
    <w:rsid w:val="00445660"/>
    <w:rsid w:val="0056394B"/>
    <w:rsid w:val="005B5F40"/>
    <w:rsid w:val="005D09AD"/>
    <w:rsid w:val="00623A67"/>
    <w:rsid w:val="00624320"/>
    <w:rsid w:val="006803B5"/>
    <w:rsid w:val="006B1835"/>
    <w:rsid w:val="00760377"/>
    <w:rsid w:val="00807BEF"/>
    <w:rsid w:val="00824C2B"/>
    <w:rsid w:val="00884D40"/>
    <w:rsid w:val="009172BE"/>
    <w:rsid w:val="0093006F"/>
    <w:rsid w:val="00982245"/>
    <w:rsid w:val="00A47A1F"/>
    <w:rsid w:val="00A73E70"/>
    <w:rsid w:val="00A94B34"/>
    <w:rsid w:val="00AE6D30"/>
    <w:rsid w:val="00B46E56"/>
    <w:rsid w:val="00C00081"/>
    <w:rsid w:val="00C812F8"/>
    <w:rsid w:val="00CC314C"/>
    <w:rsid w:val="00D16949"/>
    <w:rsid w:val="00E9108D"/>
    <w:rsid w:val="00ED4A04"/>
    <w:rsid w:val="00F54C0F"/>
    <w:rsid w:val="00FC71DB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D4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18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83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83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8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8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83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83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nflynn/Library/Containers/com.microsoft.Word/Data/Library/Caches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565D1A3376624C889658D57C96A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05998-6720-9441-B547-B2A1B0E177D5}"/>
      </w:docPartPr>
      <w:docPartBody>
        <w:p w:rsidR="00660F7A" w:rsidRDefault="00C82152">
          <w:pPr>
            <w:pStyle w:val="4D565D1A3376624C889658D57C96A08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52"/>
    <w:rsid w:val="00264352"/>
    <w:rsid w:val="004C7B00"/>
    <w:rsid w:val="00660F7A"/>
    <w:rsid w:val="006E7717"/>
    <w:rsid w:val="00705BF9"/>
    <w:rsid w:val="00A647A8"/>
    <w:rsid w:val="00B569F7"/>
    <w:rsid w:val="00C82152"/>
    <w:rsid w:val="00DD2423"/>
    <w:rsid w:val="00E6746C"/>
    <w:rsid w:val="00E72D04"/>
    <w:rsid w:val="00EC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5F68DA3DDB442A1ACDD6F478D7E6F">
    <w:name w:val="A6A5F68DA3DDB442A1ACDD6F478D7E6F"/>
  </w:style>
  <w:style w:type="paragraph" w:customStyle="1" w:styleId="F90415F25EA62142B19CF9E6BA92E2A8">
    <w:name w:val="F90415F25EA62142B19CF9E6BA92E2A8"/>
  </w:style>
  <w:style w:type="paragraph" w:customStyle="1" w:styleId="D74A994609F2A142908CA6B463A67FE5">
    <w:name w:val="D74A994609F2A142908CA6B463A67FE5"/>
  </w:style>
  <w:style w:type="paragraph" w:customStyle="1" w:styleId="8A27328B31303546B318821FC1E54FA0">
    <w:name w:val="8A27328B31303546B318821FC1E54FA0"/>
  </w:style>
  <w:style w:type="paragraph" w:customStyle="1" w:styleId="4D565D1A3376624C889658D57C96A086">
    <w:name w:val="4D565D1A3376624C889658D57C96A086"/>
  </w:style>
  <w:style w:type="paragraph" w:customStyle="1" w:styleId="6F0B6DA6148FBE4B88602C64C13194B2">
    <w:name w:val="6F0B6DA6148FBE4B88602C64C13194B2"/>
  </w:style>
  <w:style w:type="paragraph" w:customStyle="1" w:styleId="8ED578E779D7184CB282740CC3F140EC">
    <w:name w:val="8ED578E779D7184CB282740CC3F140EC"/>
  </w:style>
  <w:style w:type="paragraph" w:customStyle="1" w:styleId="84BE0E0ADDB9A248BCA0AA8711922BE8">
    <w:name w:val="84BE0E0ADDB9A248BCA0AA8711922BE8"/>
  </w:style>
  <w:style w:type="paragraph" w:customStyle="1" w:styleId="7ABD15B26F1F77439CA8D321C6D1056E">
    <w:name w:val="7ABD15B26F1F77439CA8D321C6D1056E"/>
  </w:style>
  <w:style w:type="paragraph" w:customStyle="1" w:styleId="020CEF09507C3C44AB74463E5B08F7D7">
    <w:name w:val="020CEF09507C3C44AB74463E5B08F7D7"/>
  </w:style>
  <w:style w:type="paragraph" w:customStyle="1" w:styleId="C59CC6B13C3E1F4DB70683F7C76733EC">
    <w:name w:val="C59CC6B13C3E1F4DB70683F7C76733EC"/>
  </w:style>
  <w:style w:type="paragraph" w:customStyle="1" w:styleId="0C802907ED504240AA8B9DA8F4F718FB">
    <w:name w:val="0C802907ED504240AA8B9DA8F4F718FB"/>
  </w:style>
  <w:style w:type="paragraph" w:customStyle="1" w:styleId="D891B5060D982E43888F9C37F34D132F">
    <w:name w:val="D891B5060D982E43888F9C37F34D132F"/>
  </w:style>
  <w:style w:type="paragraph" w:customStyle="1" w:styleId="8CA1335E2FCBA14787CE774D97842563">
    <w:name w:val="8CA1335E2FCBA14787CE774D97842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3</Pages>
  <Words>470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2017-04-03T00:45:00Z</dcterms:created>
  <dcterms:modified xsi:type="dcterms:W3CDTF">2017-04-04T00:58:00Z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